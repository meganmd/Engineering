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15B" w:rsidRDefault="009E1D56" w:rsidP="009E1D56">
      <w:pPr>
        <w:jc w:val="right"/>
      </w:pPr>
      <w:r>
        <w:t>Tyler Weiss</w:t>
      </w:r>
    </w:p>
    <w:p w:rsidR="009E1D56" w:rsidRDefault="009E1D56" w:rsidP="009E1D56">
      <w:pPr>
        <w:jc w:val="center"/>
      </w:pPr>
      <w:r>
        <w:t>Individual Retrospective Report</w:t>
      </w:r>
    </w:p>
    <w:p w:rsidR="009E1D56" w:rsidRDefault="009E1D56" w:rsidP="009E1D56">
      <w:pPr>
        <w:pStyle w:val="ListParagraph"/>
        <w:numPr>
          <w:ilvl w:val="0"/>
          <w:numId w:val="1"/>
        </w:numPr>
      </w:pPr>
      <w:r>
        <w:t>What worked well?</w:t>
      </w:r>
    </w:p>
    <w:p w:rsidR="009E1D56" w:rsidRDefault="009E1D56" w:rsidP="009E1D56">
      <w:pPr>
        <w:pStyle w:val="ListParagraph"/>
        <w:ind w:firstLine="720"/>
      </w:pPr>
    </w:p>
    <w:p w:rsidR="009E1D56" w:rsidRDefault="009E1D56" w:rsidP="009E1D56">
      <w:pPr>
        <w:pStyle w:val="ListParagraph"/>
        <w:ind w:firstLine="720"/>
      </w:pPr>
      <w:r>
        <w:t xml:space="preserve">I liked the way we designated tasks. Because of my lack of experience with </w:t>
      </w:r>
      <w:r w:rsidR="00A14B17">
        <w:t>JavaScript</w:t>
      </w:r>
      <w:bookmarkStart w:id="0" w:name="_GoBack"/>
      <w:bookmarkEnd w:id="0"/>
      <w:r>
        <w:t xml:space="preserve">, html, and react, I had only a limited amount of work I was capable of doing correctly. </w:t>
      </w:r>
      <w:proofErr w:type="gramStart"/>
      <w:r>
        <w:t>So</w:t>
      </w:r>
      <w:proofErr w:type="gramEnd"/>
      <w:r>
        <w:t xml:space="preserve"> it was nice to be able to tag my name on everything so that someone with more experience doesn’t take a task I am able to do and leave me with something that would leave me confused and pulling my hair out.</w:t>
      </w:r>
    </w:p>
    <w:p w:rsidR="009E1D56" w:rsidRDefault="009E1D56" w:rsidP="009E1D56">
      <w:pPr>
        <w:pStyle w:val="ListParagraph"/>
        <w:ind w:firstLine="720"/>
      </w:pPr>
    </w:p>
    <w:p w:rsidR="009E1D56" w:rsidRDefault="009E1D56" w:rsidP="009E1D56">
      <w:pPr>
        <w:pStyle w:val="ListParagraph"/>
        <w:numPr>
          <w:ilvl w:val="0"/>
          <w:numId w:val="1"/>
        </w:numPr>
      </w:pPr>
      <w:r>
        <w:t>What didn’t work so well?</w:t>
      </w:r>
    </w:p>
    <w:p w:rsidR="009E1D56" w:rsidRDefault="009E1D56" w:rsidP="009E1D56"/>
    <w:p w:rsidR="009E1D56" w:rsidRDefault="009E1D56" w:rsidP="009E1D56">
      <w:pPr>
        <w:ind w:left="720" w:firstLine="720"/>
      </w:pPr>
      <w:r>
        <w:t>I do not think the tasks were properly sized in the sprint-planning meeting. Some of the tasks took much longer than others yet they had relatively the same size. I think we need to be better with our estimates.</w:t>
      </w:r>
    </w:p>
    <w:p w:rsidR="009E1D56" w:rsidRDefault="009E1D56" w:rsidP="009E1D56"/>
    <w:p w:rsidR="009E1D56" w:rsidRDefault="009E1D56" w:rsidP="009E1D56">
      <w:pPr>
        <w:pStyle w:val="ListParagraph"/>
        <w:numPr>
          <w:ilvl w:val="0"/>
          <w:numId w:val="1"/>
        </w:numPr>
      </w:pPr>
      <w:r>
        <w:t>What have I learned?</w:t>
      </w:r>
    </w:p>
    <w:p w:rsidR="009E1D56" w:rsidRDefault="009E1D56" w:rsidP="009E1D56">
      <w:pPr>
        <w:ind w:left="360"/>
      </w:pPr>
    </w:p>
    <w:p w:rsidR="006C77BD" w:rsidRDefault="009E1D56" w:rsidP="009E1D56">
      <w:pPr>
        <w:ind w:left="720" w:firstLine="720"/>
      </w:pPr>
      <w:r>
        <w:t>I learned the importance of holding daily scrum meetings. Not only is it a good way to catch up and track progress but it is a motivator as well. You never want to show up with nothing done, thus forcing you to work continuously on the project instead of cramming all the work in two nights before the deadline</w:t>
      </w:r>
    </w:p>
    <w:p w:rsidR="006C77BD" w:rsidRDefault="006C77BD" w:rsidP="006C77BD"/>
    <w:p w:rsidR="006C77BD" w:rsidRDefault="006C77BD" w:rsidP="006C77BD">
      <w:pPr>
        <w:pStyle w:val="ListParagraph"/>
        <w:numPr>
          <w:ilvl w:val="0"/>
          <w:numId w:val="1"/>
        </w:numPr>
      </w:pPr>
      <w:r>
        <w:t>What still puzzles me?</w:t>
      </w:r>
    </w:p>
    <w:p w:rsidR="006C77BD" w:rsidRDefault="006C77BD" w:rsidP="006C77BD"/>
    <w:p w:rsidR="009E1D56" w:rsidRDefault="006C77BD" w:rsidP="006C77BD">
      <w:pPr>
        <w:ind w:left="720" w:firstLine="720"/>
      </w:pPr>
      <w:r>
        <w:t xml:space="preserve">I am confused as to how you would plan for the future when coding. Scrum is all about building </w:t>
      </w:r>
      <w:proofErr w:type="gramStart"/>
      <w:r>
        <w:t>thin vertical slices but what if you integrate some “thin slice” without keeping future user stories that might extend the current “slice” in mind</w:t>
      </w:r>
      <w:proofErr w:type="gramEnd"/>
      <w:r>
        <w:t>. You may end up creating more work for yourself in the future by going back in and having to redo what you did before to fit the demands given to the system now. There has to be some planning that goes on to prevent problems such as this.</w:t>
      </w:r>
    </w:p>
    <w:sectPr w:rsidR="009E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3302F"/>
    <w:multiLevelType w:val="hybridMultilevel"/>
    <w:tmpl w:val="5D527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56"/>
    <w:rsid w:val="00134E5F"/>
    <w:rsid w:val="0069140C"/>
    <w:rsid w:val="006C77BD"/>
    <w:rsid w:val="008F0EFF"/>
    <w:rsid w:val="009E1D56"/>
    <w:rsid w:val="00A1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8623"/>
  <w15:chartTrackingRefBased/>
  <w15:docId w15:val="{C64C32C1-605D-4FDB-AF72-0452529D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2CFE327C</Template>
  <TotalTime>20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Weiss</dc:creator>
  <cp:keywords/>
  <dc:description/>
  <cp:lastModifiedBy>Weiss, Tyler N</cp:lastModifiedBy>
  <cp:revision>4</cp:revision>
  <dcterms:created xsi:type="dcterms:W3CDTF">2017-04-10T15:19:00Z</dcterms:created>
  <dcterms:modified xsi:type="dcterms:W3CDTF">2017-04-10T16:01:00Z</dcterms:modified>
</cp:coreProperties>
</file>