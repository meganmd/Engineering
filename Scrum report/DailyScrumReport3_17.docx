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75" w:rsidRDefault="007129C7">
      <w:pPr>
        <w:pStyle w:val="BodyText"/>
        <w:tabs>
          <w:tab w:val="left" w:pos="5760"/>
        </w:tabs>
        <w:ind w:right="276"/>
        <w:jc w:val="center"/>
        <w:rPr>
          <w:b w:val="0"/>
          <w:bCs w:val="0"/>
        </w:rPr>
      </w:pPr>
      <w:r>
        <w:rPr>
          <w:spacing w:val="-1"/>
        </w:rPr>
        <w:t>Team:</w:t>
      </w:r>
      <w:r w:rsidR="008C286F">
        <w:rPr>
          <w:spacing w:val="-1"/>
        </w:rPr>
        <w:t xml:space="preserve"> Scrumptious</w:t>
      </w:r>
      <w:r>
        <w:rPr>
          <w:spacing w:val="-1"/>
        </w:rPr>
        <w:tab/>
        <w:t>Date:</w:t>
      </w:r>
      <w:r w:rsidR="00B27D50">
        <w:rPr>
          <w:spacing w:val="-1"/>
        </w:rPr>
        <w:t xml:space="preserve"> 03/17</w:t>
      </w:r>
      <w:r w:rsidR="008C286F">
        <w:rPr>
          <w:spacing w:val="-1"/>
        </w:rPr>
        <w:t>/17</w:t>
      </w:r>
    </w:p>
    <w:p w:rsidR="00B47075" w:rsidRDefault="007129C7">
      <w:pPr>
        <w:pStyle w:val="BodyText"/>
        <w:tabs>
          <w:tab w:val="left" w:pos="5760"/>
        </w:tabs>
        <w:spacing w:before="191"/>
        <w:ind w:right="276"/>
        <w:jc w:val="center"/>
        <w:rPr>
          <w:b w:val="0"/>
          <w:bCs w:val="0"/>
        </w:rPr>
      </w:pPr>
      <w:r>
        <w:t>Start</w:t>
      </w:r>
      <w:r>
        <w:rPr>
          <w:spacing w:val="-5"/>
        </w:rPr>
        <w:t xml:space="preserve"> </w:t>
      </w:r>
      <w:r>
        <w:t>time:</w:t>
      </w:r>
      <w:r w:rsidR="00B27D50">
        <w:t xml:space="preserve"> 1:25</w:t>
      </w:r>
      <w:r>
        <w:tab/>
        <w:t>End</w:t>
      </w:r>
      <w:r>
        <w:rPr>
          <w:spacing w:val="-1"/>
        </w:rPr>
        <w:t xml:space="preserve"> </w:t>
      </w:r>
      <w:r>
        <w:t>time:</w:t>
      </w:r>
      <w:r w:rsidR="00B27D50">
        <w:t xml:space="preserve"> 1:27</w:t>
      </w:r>
    </w:p>
    <w:p w:rsidR="00B47075" w:rsidRDefault="00B47075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300"/>
        <w:gridCol w:w="3660"/>
        <w:gridCol w:w="3660"/>
      </w:tblGrid>
      <w:tr w:rsidR="00B47075">
        <w:trPr>
          <w:trHeight w:hRule="exact" w:val="548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spacing w:before="133"/>
              <w:ind w:left="78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Member Name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(indicate)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824" w:right="115" w:hanging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was</w:t>
            </w:r>
            <w:r>
              <w:rPr>
                <w:rFonts w:ascii="Calibri"/>
                <w:b/>
                <w:spacing w:val="-17"/>
              </w:rPr>
              <w:t xml:space="preserve"> </w:t>
            </w:r>
            <w:r>
              <w:rPr>
                <w:rFonts w:ascii="Calibri"/>
                <w:b/>
              </w:rPr>
              <w:t>completed since last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571" w:right="257" w:hanging="31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planned to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be completed by next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1585" w:right="216" w:hanging="137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getting in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their way?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Adam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27D50" w:rsidP="006F6AF0">
            <w:r>
              <w:t xml:space="preserve">Researched Jest testing, revised database tests to use proper syntax. Created a </w:t>
            </w:r>
            <w:proofErr w:type="spellStart"/>
            <w:r>
              <w:t>LoginForm</w:t>
            </w:r>
            <w:proofErr w:type="spellEnd"/>
            <w:r>
              <w:t xml:space="preserve"> Test that is however not working yet.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27D50">
            <w:r>
              <w:t xml:space="preserve">Continue to revise </w:t>
            </w:r>
            <w:proofErr w:type="spellStart"/>
            <w:r>
              <w:t>LoginForm</w:t>
            </w:r>
            <w:proofErr w:type="spellEnd"/>
            <w:r>
              <w:t xml:space="preserve"> test (spike), create front end user story form.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27D50">
            <w:r>
              <w:t>Tests are not working because they rely on the server running.</w:t>
            </w:r>
            <w:r w:rsidR="00FA4200">
              <w:t xml:space="preserve"> Tests validating internal state of the components.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Tyler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AE6243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FA4200" w:rsidP="00FA4200">
            <w:r>
              <w:t>Finished create project form with partial error handling.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FA4200">
            <w:r>
              <w:t xml:space="preserve">Create the Add user to project form, </w:t>
            </w:r>
            <w:r w:rsidR="0074279D">
              <w:t>error handling for the add user form.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4279D">
            <w:r>
              <w:t>I had some set state issues inside the create project form.</w:t>
            </w:r>
            <w:bookmarkStart w:id="0" w:name="_GoBack"/>
            <w:bookmarkEnd w:id="0"/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Noah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2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B27D50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27D50">
            <w:r>
              <w:t>N/A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27D50">
            <w:r>
              <w:t>N/A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27D50">
            <w:r>
              <w:t>N/A</w:t>
            </w:r>
          </w:p>
        </w:tc>
      </w:tr>
      <w:tr w:rsidR="00B47075">
        <w:trPr>
          <w:trHeight w:hRule="exact" w:val="2159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8C286F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Megan ( at job interview)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27D50">
            <w:r>
              <w:t>N/A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27D50">
            <w:r>
              <w:t>N/A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27D50">
            <w:r>
              <w:t>N/A</w:t>
            </w:r>
          </w:p>
        </w:tc>
      </w:tr>
    </w:tbl>
    <w:p w:rsidR="007129C7" w:rsidRDefault="007129C7"/>
    <w:sectPr w:rsidR="007129C7">
      <w:type w:val="continuous"/>
      <w:pgSz w:w="15840" w:h="12240" w:orient="landscape"/>
      <w:pgMar w:top="260" w:right="4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5"/>
    <w:rsid w:val="0034164C"/>
    <w:rsid w:val="006F6AF0"/>
    <w:rsid w:val="007129C7"/>
    <w:rsid w:val="0074279D"/>
    <w:rsid w:val="008C286F"/>
    <w:rsid w:val="00AE6243"/>
    <w:rsid w:val="00B27D50"/>
    <w:rsid w:val="00B47075"/>
    <w:rsid w:val="00D30BC1"/>
    <w:rsid w:val="00F103DF"/>
    <w:rsid w:val="00FA4200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7541"/>
  <w15:docId w15:val="{9442A496-1303-4097-8A37-DE4D9E9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Calibri" w:eastAsia="Calibri" w:hAnsi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6A012913</Template>
  <TotalTime>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Rahal, Imad</dc:creator>
  <cp:lastModifiedBy>Tyler Weiss</cp:lastModifiedBy>
  <cp:revision>4</cp:revision>
  <dcterms:created xsi:type="dcterms:W3CDTF">2017-03-17T18:25:00Z</dcterms:created>
  <dcterms:modified xsi:type="dcterms:W3CDTF">2017-03-17T18:34:00Z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2017-03-16T00:00:00Z</vt:filetime>
  </property>
</Properties>
</file>