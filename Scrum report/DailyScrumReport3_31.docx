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75" w:rsidRDefault="007129C7">
      <w:pPr>
        <w:pStyle w:val="BodyText"/>
        <w:tabs>
          <w:tab w:val="left" w:pos="5760"/>
        </w:tabs>
        <w:ind w:right="276"/>
        <w:jc w:val="center"/>
        <w:rPr>
          <w:b w:val="0"/>
          <w:bCs w:val="0"/>
        </w:rPr>
      </w:pPr>
      <w:r>
        <w:rPr>
          <w:spacing w:val="-1"/>
        </w:rPr>
        <w:t>Team:</w:t>
      </w:r>
      <w:r w:rsidR="008C286F">
        <w:rPr>
          <w:spacing w:val="-1"/>
        </w:rPr>
        <w:t xml:space="preserve"> Scrumptious</w:t>
      </w:r>
      <w:r>
        <w:rPr>
          <w:spacing w:val="-1"/>
        </w:rPr>
        <w:tab/>
        <w:t>Date:</w:t>
      </w:r>
      <w:r w:rsidR="00BE007C">
        <w:rPr>
          <w:spacing w:val="-1"/>
        </w:rPr>
        <w:t xml:space="preserve"> 03/31</w:t>
      </w:r>
      <w:r w:rsidR="008C286F">
        <w:rPr>
          <w:spacing w:val="-1"/>
        </w:rPr>
        <w:t>/17</w:t>
      </w:r>
    </w:p>
    <w:p w:rsidR="00B47075" w:rsidRDefault="007129C7">
      <w:pPr>
        <w:pStyle w:val="BodyText"/>
        <w:tabs>
          <w:tab w:val="left" w:pos="5760"/>
        </w:tabs>
        <w:spacing w:before="191"/>
        <w:ind w:right="276"/>
        <w:jc w:val="center"/>
        <w:rPr>
          <w:b w:val="0"/>
          <w:bCs w:val="0"/>
        </w:rPr>
      </w:pPr>
      <w:r>
        <w:t>Start</w:t>
      </w:r>
      <w:r>
        <w:rPr>
          <w:spacing w:val="-5"/>
        </w:rPr>
        <w:t xml:space="preserve"> </w:t>
      </w:r>
      <w:r>
        <w:t>time:</w:t>
      </w:r>
      <w:r w:rsidR="00BE007C">
        <w:t xml:space="preserve"> 11:00</w:t>
      </w:r>
      <w:r>
        <w:tab/>
        <w:t>End</w:t>
      </w:r>
      <w:r>
        <w:rPr>
          <w:spacing w:val="-1"/>
        </w:rPr>
        <w:t xml:space="preserve"> </w:t>
      </w:r>
      <w:r>
        <w:t>time:</w:t>
      </w:r>
      <w:r w:rsidR="00E2142E">
        <w:t xml:space="preserve"> </w:t>
      </w:r>
      <w:r w:rsidR="00BE007C">
        <w:t>11</w:t>
      </w:r>
      <w:r w:rsidR="00537E39">
        <w:t>:30</w:t>
      </w:r>
    </w:p>
    <w:p w:rsidR="00B47075" w:rsidRDefault="00B47075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3300"/>
        <w:gridCol w:w="3660"/>
        <w:gridCol w:w="3660"/>
      </w:tblGrid>
      <w:tr w:rsidR="00B47075">
        <w:trPr>
          <w:trHeight w:hRule="exact" w:val="548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spacing w:before="133"/>
              <w:ind w:left="78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Member Name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(indicate)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824" w:right="115" w:hanging="71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was</w:t>
            </w:r>
            <w:r>
              <w:rPr>
                <w:rFonts w:ascii="Calibri"/>
                <w:b/>
                <w:spacing w:val="-17"/>
              </w:rPr>
              <w:t xml:space="preserve"> </w:t>
            </w:r>
            <w:r>
              <w:rPr>
                <w:rFonts w:ascii="Calibri"/>
                <w:b/>
              </w:rPr>
              <w:t>completed since last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571" w:right="257" w:hanging="31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planned to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be completed by next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1585" w:right="216" w:hanging="137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getting in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their way?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Adam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  <w:r>
              <w:rPr>
                <w:rFonts w:ascii="Calibri"/>
                <w:b/>
                <w:spacing w:val="-1"/>
              </w:rPr>
              <w:tab/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E007C" w:rsidP="006F6AF0">
            <w:r>
              <w:t xml:space="preserve">Created Database table for PBI’s. Created functions to add </w:t>
            </w:r>
            <w:proofErr w:type="gramStart"/>
            <w:r>
              <w:t>PBI’s</w:t>
            </w:r>
            <w:proofErr w:type="gramEnd"/>
            <w:r>
              <w:t xml:space="preserve"> and get PBI’s from the database.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E007C">
            <w:r>
              <w:t xml:space="preserve">Add functionality to the create PBI form so that is sends the information to the database. Create methods to change the row and column. 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E007C">
            <w:r>
              <w:t>Waiting on main project table to be finished.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Tyler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AE6243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940B4D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E007C" w:rsidP="00FA4200">
            <w:r>
              <w:t xml:space="preserve">Insert into array and remove from array methods. 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E007C">
            <w:r>
              <w:t xml:space="preserve">Implement </w:t>
            </w:r>
            <w:proofErr w:type="gramStart"/>
            <w:r>
              <w:t>the add</w:t>
            </w:r>
            <w:proofErr w:type="gramEnd"/>
            <w:r>
              <w:t xml:space="preserve"> and remove methods into the forms and create the stub methods.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E007C">
            <w:r>
              <w:t>nothing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Noah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2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940B4D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 w:rsidR="00537E39">
              <w:rPr>
                <w:rFonts w:ascii="Calibri"/>
                <w:b/>
              </w:rPr>
              <w:t>YES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E007C">
            <w:r>
              <w:t>Project table is running with projects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E007C">
            <w:r>
              <w:t>Get the app and the project table running together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E007C">
            <w:r>
              <w:t>Miscellaneous errors</w:t>
            </w:r>
            <w:bookmarkStart w:id="0" w:name="_GoBack"/>
            <w:bookmarkEnd w:id="0"/>
          </w:p>
        </w:tc>
      </w:tr>
      <w:tr w:rsidR="00B47075">
        <w:trPr>
          <w:trHeight w:hRule="exact" w:val="2159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8C286F" w:rsidRDefault="00940B4D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Megan</w:t>
            </w:r>
            <w:r w:rsidR="00BE007C">
              <w:rPr>
                <w:rFonts w:ascii="Calibri" w:eastAsia="Calibri" w:hAnsi="Calibri" w:cs="Calibri"/>
                <w:b/>
                <w:bCs/>
              </w:rPr>
              <w:t xml:space="preserve"> (had a flight to somewhere important)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 w:rsidR="00BE007C">
              <w:rPr>
                <w:rFonts w:ascii="Calibri"/>
                <w:b/>
              </w:rPr>
              <w:t>NO</w:t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 w:rsidR="00537E39"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E007C">
            <w:r>
              <w:t>N/A – too good for us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E007C">
            <w:r>
              <w:t>N/A – too good for us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E007C">
            <w:r>
              <w:t>N/A – too good for us</w:t>
            </w:r>
          </w:p>
        </w:tc>
      </w:tr>
    </w:tbl>
    <w:p w:rsidR="007129C7" w:rsidRDefault="007129C7"/>
    <w:sectPr w:rsidR="007129C7">
      <w:type w:val="continuous"/>
      <w:pgSz w:w="15840" w:h="12240" w:orient="landscape"/>
      <w:pgMar w:top="260" w:right="4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5"/>
    <w:rsid w:val="002D7E98"/>
    <w:rsid w:val="0034164C"/>
    <w:rsid w:val="00406308"/>
    <w:rsid w:val="005100C0"/>
    <w:rsid w:val="00537E39"/>
    <w:rsid w:val="006F6AF0"/>
    <w:rsid w:val="007129C7"/>
    <w:rsid w:val="0074279D"/>
    <w:rsid w:val="008769B8"/>
    <w:rsid w:val="008C286F"/>
    <w:rsid w:val="00940B4D"/>
    <w:rsid w:val="00A11E03"/>
    <w:rsid w:val="00A43010"/>
    <w:rsid w:val="00AD745E"/>
    <w:rsid w:val="00AE0440"/>
    <w:rsid w:val="00AE6243"/>
    <w:rsid w:val="00B27D50"/>
    <w:rsid w:val="00B47075"/>
    <w:rsid w:val="00BE007C"/>
    <w:rsid w:val="00C3074E"/>
    <w:rsid w:val="00C422B5"/>
    <w:rsid w:val="00D30BC1"/>
    <w:rsid w:val="00E2142E"/>
    <w:rsid w:val="00ED67EC"/>
    <w:rsid w:val="00F103DF"/>
    <w:rsid w:val="00FA4200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5ED5"/>
  <w15:docId w15:val="{9442A496-1303-4097-8A37-DE4D9E9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Calibri" w:eastAsia="Calibri" w:hAnsi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21179A6E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Rahal, Imad</dc:creator>
  <cp:lastModifiedBy>Weiss, Tyler N</cp:lastModifiedBy>
  <cp:revision>2</cp:revision>
  <dcterms:created xsi:type="dcterms:W3CDTF">2017-03-31T16:13:00Z</dcterms:created>
  <dcterms:modified xsi:type="dcterms:W3CDTF">2017-03-31T16:13:00Z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2017-03-16T00:00:00Z</vt:filetime>
  </property>
</Properties>
</file>