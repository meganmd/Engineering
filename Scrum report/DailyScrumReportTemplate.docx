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Body Text"/>
        <w:jc w:val="center"/>
        <w:ind w:right="276"/>
        <w:tabs>
          <w:tab w:val="left" w:pos="5760"/>
        </w:tabs>
      </w:pPr>
      <w:r>
        <w:rPr/>
        <w:t xml:space="preserve">Team: Scrumptious	Date: 0</w:t>
      </w:r>
      <w:r>
        <w:rPr/>
        <w:t xml:space="preserve">4</w:t>
      </w:r>
      <w:r>
        <w:rPr/>
        <w:t xml:space="preserve">/2</w:t>
      </w:r>
      <w:r>
        <w:rPr/>
        <w:t xml:space="preserve">8</w:t>
      </w:r>
      <w:bookmarkStart w:id="16" w:name="_GoBack"/>
      <w:bookmarkEnd w:id="16"/>
      <w:r>
        <w:rPr/>
        <w:t xml:space="preserve">/17</w:t>
      </w:r>
    </w:p>
    <w:p>
      <w:pPr>
        <w:pStyle w:val="Body Text"/>
        <w:jc w:val="center"/>
        <w:ind w:right="276"/>
        <w:spacing w:before="191"/>
        <w:tabs>
          <w:tab w:val="left" w:pos="5760"/>
        </w:tabs>
      </w:pPr>
      <w:r>
        <w:rPr/>
        <w:t xml:space="preserve">Start time:</w:t>
      </w:r>
      <w:r>
        <w:rPr/>
        <w:t xml:space="preserve">1:00</w:t>
      </w:r>
      <w:r>
        <w:rPr/>
        <w:t xml:space="preserve">	End time: </w:t>
      </w:r>
    </w:p>
    <w:p>
      <w:pPr>
        <w:spacing w:before="8"/>
      </w:pPr>
    </w:p>
    <w:tbl>
      <w:tblGrid>
        <w:gridCol w:w="3870"/>
        <w:gridCol w:w="3300"/>
        <w:gridCol w:w="3660"/>
        <w:gridCol w:w="3660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548" w:hRule="exact"/>
        </w:trPr>
        <w:tc>
          <w:tcPr>
            <w:tcW w:w="387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ind w:left="780"/>
              <w:spacing w:before="133"/>
            </w:pPr>
            <w:r>
              <w:rPr>
                <w:rFonts w:ascii="Calibri" w:cs="Calibri" w:hAnsi="Calibri"/>
                <w:b/>
              </w:rPr>
              <w:t xml:space="preserve">Member Name (indicate)</w:t>
            </w:r>
          </w:p>
        </w:tc>
        <w:tc>
          <w:tcPr>
            <w:tcW w:w="330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ind w:hanging="710"/>
              <w:ind w:left="824"/>
              <w:ind w:right="115"/>
            </w:pPr>
            <w:r>
              <w:rPr>
                <w:rFonts w:ascii="Calibri" w:cs="Calibri" w:hAnsi="Calibri"/>
                <w:b/>
              </w:rPr>
              <w:t xml:space="preserve">Summary of what was completed since last meeting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ind w:hanging="314"/>
              <w:ind w:left="571"/>
              <w:ind w:right="257"/>
            </w:pPr>
            <w:r>
              <w:rPr>
                <w:rFonts w:ascii="Calibri" w:cs="Calibri" w:hAnsi="Calibri"/>
                <w:b/>
              </w:rPr>
              <w:t xml:space="preserve">Summary of what is planned to be completed by next meeting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ind w:hanging="1370"/>
              <w:ind w:left="1585"/>
              <w:ind w:right="216"/>
            </w:pPr>
            <w:r>
              <w:rPr>
                <w:rFonts w:ascii="Calibri" w:cs="Calibri" w:hAnsi="Calibri"/>
                <w:b/>
              </w:rPr>
              <w:t xml:space="preserve">Summary of what is getting in their way?</w:t>
            </w:r>
          </w:p>
        </w:tc>
      </w:tr>
      <w:tr>
        <w:trPr>
          <w:trHeight w:val="2427" w:hRule="exact"/>
        </w:trPr>
        <w:tc>
          <w:tcPr>
            <w:tcW w:w="387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shd w:fill="f1f1f1"/>
            </w:pPr>
          </w:p>
          <w:p>
            <w:pPr>
              <w:pStyle w:val="Table Paragraph"/>
              <w:jc w:val="center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Adam</w:t>
            </w:r>
          </w:p>
          <w:p>
            <w:pPr>
              <w:pStyle w:val="Table Paragraph"/>
              <w:shd w:fill="f1f1f1"/>
            </w:pPr>
          </w:p>
          <w:p>
            <w:pPr>
              <w:pStyle w:val="Table Paragraph"/>
              <w:shd w:fill="f1f1f1"/>
            </w:pPr>
          </w:p>
          <w:p>
            <w:pPr>
              <w:pStyle w:val="Table Paragraph"/>
              <w:spacing w:before="11"/>
              <w:shd w:fill="f1f1f1"/>
            </w:pPr>
          </w:p>
          <w:p>
            <w:pPr>
              <w:pStyle w:val="Table Paragraph"/>
              <w:ind w:left="103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Present from start to end of meeting?</w:t>
            </w:r>
          </w:p>
          <w:p>
            <w:pPr>
              <w:pStyle w:val="Table Paragraph"/>
              <w:ind w:left="823"/>
              <w:tabs>
                <w:tab w:val="left" w:pos="1543"/>
              </w:tabs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YES	</w:t>
            </w:r>
          </w:p>
          <w:p>
            <w:pPr>
              <w:pStyle w:val="Table Paragraph"/>
              <w:ind w:left="103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Is Scrum Master?</w:t>
            </w:r>
          </w:p>
          <w:p>
            <w:pPr>
              <w:pStyle w:val="Table Paragraph"/>
              <w:ind w:left="823"/>
              <w:tabs>
                <w:tab w:val="left" w:pos="1543"/>
              </w:tabs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	NO</w:t>
            </w:r>
          </w:p>
        </w:tc>
        <w:tc>
          <w:tcPr>
            <w:tcW w:w="330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</w:p>
        </w:tc>
        <w:tc>
          <w:tcPr>
            <w:tcW w:w="366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shd w:fill="f1f1f1"/>
              </w:rPr>
              <w:t xml:space="preserve">repla</w:t>
            </w:r>
            <w:r>
              <w:rPr>
                <w:shd w:fill="f1f1f1"/>
              </w:rPr>
              <w:t xml:space="preserve">ce the hard coded sprint val</w:t>
            </w:r>
            <w:r>
              <w:rPr>
                <w:shd w:fill="f1f1f1"/>
              </w:rPr>
              <w:t xml:space="preserve">u</w:t>
            </w:r>
            <w:r>
              <w:rPr>
                <w:shd w:fill="f1f1f1"/>
              </w:rPr>
              <w:t xml:space="preserve">es with a props variable</w:t>
            </w:r>
            <w:r>
              <w:rPr>
                <w:shd w:fill="f1f1f1"/>
              </w:rPr>
              <w:t xml:space="preserve">. </w:t>
            </w:r>
            <w:r>
              <w:rPr>
                <w:shd w:fill="f1f1f1"/>
              </w:rPr>
              <w:t xml:space="preserve">Display multiple sprint</w:t>
            </w:r>
            <w:r>
              <w:rPr>
                <w:shd w:fill="f1f1f1"/>
              </w:rPr>
              <w:t xml:space="preserve">s on the </w:t>
            </w:r>
            <w:r>
              <w:rPr>
                <w:shd w:fill="f1f1f1"/>
              </w:rPr>
              <w:t xml:space="preserve">project backlog.</w:t>
            </w:r>
          </w:p>
        </w:tc>
        <w:tc>
          <w:tcPr>
            <w:tcW w:w="366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</w:p>
        </w:tc>
      </w:tr>
      <w:tr>
        <w:trPr>
          <w:trHeight w:val="2427" w:hRule="exact"/>
        </w:trPr>
        <w:tc>
          <w:tcPr>
            <w:tcW w:w="387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</w:pPr>
          </w:p>
          <w:p>
            <w:pPr>
              <w:pStyle w:val="Table Paragraph"/>
              <w:jc w:val="center"/>
            </w:pPr>
            <w:r>
              <w:rPr>
                <w:rFonts w:ascii="Calibri" w:cs="Calibri" w:hAnsi="Calibri"/>
                <w:b/>
              </w:rPr>
              <w:t xml:space="preserve">Tyler</w:t>
            </w:r>
          </w:p>
          <w:p>
            <w:pPr>
              <w:pStyle w:val="Table Paragraph"/>
            </w:pPr>
          </w:p>
          <w:p>
            <w:pPr>
              <w:pStyle w:val="Table Paragraph"/>
              <w:spacing w:before="11"/>
            </w:pPr>
          </w:p>
          <w:p>
            <w:pPr>
              <w:pStyle w:val="Table Paragraph"/>
              <w:ind w:left="103"/>
            </w:pPr>
            <w:r>
              <w:rPr>
                <w:rFonts w:ascii="Calibri" w:cs="Calibri" w:hAnsi="Calibri"/>
                <w:b/>
              </w:rPr>
              <w:t xml:space="preserve">Present from start to end of meeting?</w:t>
            </w:r>
          </w:p>
          <w:p>
            <w:pPr>
              <w:pStyle w:val="Table Paragraph"/>
              <w:ind w:left="823"/>
              <w:tabs>
                <w:tab w:val="left" w:pos="1543"/>
              </w:tabs>
            </w:pPr>
            <w:r>
              <w:rPr>
                <w:rFonts w:ascii="Calibri" w:cs="Calibri" w:hAnsi="Calibri"/>
                <w:b/>
              </w:rPr>
              <w:t xml:space="preserve">YES</w:t>
            </w:r>
          </w:p>
          <w:p>
            <w:pPr>
              <w:pStyle w:val="Table Paragraph"/>
              <w:ind w:left="103"/>
            </w:pPr>
            <w:r>
              <w:rPr>
                <w:rFonts w:ascii="Calibri" w:cs="Calibri" w:hAnsi="Calibri"/>
                <w:b/>
              </w:rPr>
              <w:t xml:space="preserve">Is Scrum Master?</w:t>
            </w:r>
          </w:p>
          <w:p>
            <w:pPr>
              <w:pStyle w:val="Table Paragraph"/>
              <w:ind w:left="823"/>
              <w:tabs>
                <w:tab w:val="left" w:pos="1543"/>
              </w:tabs>
            </w:pPr>
            <w:r>
              <w:rPr>
                <w:rFonts w:ascii="Calibri" w:cs="Calibri" w:hAnsi="Calibri"/>
                <w:b/>
              </w:rPr>
              <w:t xml:space="preserve">NO</w:t>
            </w:r>
          </w:p>
        </w:tc>
        <w:tc>
          <w:tcPr>
            <w:tcW w:w="330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  <w:r>
              <w:rPr/>
              <w:t xml:space="preserve">Added create sprint buton but </w:t>
            </w:r>
            <w:r>
              <w:rPr/>
              <w:t xml:space="preserve">then ran in</w:t>
            </w:r>
            <w:r>
              <w:rPr/>
              <w:t xml:space="preserve">to wall with the client c</w:t>
            </w:r>
            <w:r>
              <w:rPr/>
              <w:t xml:space="preserve">all.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  <w:r>
              <w:rPr/>
              <w:t xml:space="preserve">Displaying </w:t>
            </w:r>
            <w:r>
              <w:rPr/>
              <w:t xml:space="preserve">percentages on edit </w:t>
            </w:r>
            <w:r>
              <w:rPr/>
              <w:t xml:space="preserve">task form</w:t>
            </w:r>
            <w:r>
              <w:rPr/>
              <w:t xml:space="preserve">.</w:t>
            </w:r>
            <w:r>
              <w:rPr/>
              <w:t xml:space="preserve"> </w:t>
            </w:r>
            <w:r>
              <w:rPr/>
              <w:t xml:space="preserve">Move create sprint back </w:t>
            </w:r>
            <w:r>
              <w:rPr/>
              <w:t xml:space="preserve">down to project level. </w:t>
            </w:r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  <w:r>
              <w:rPr/>
              <w:t xml:space="preserve">enderst</w:t>
            </w:r>
            <w:r>
              <w:rPr/>
              <w:t xml:space="preserve">anding client parameters.</w:t>
            </w:r>
          </w:p>
        </w:tc>
      </w:tr>
      <w:tr>
        <w:trPr>
          <w:trHeight w:val="2427" w:hRule="exact"/>
        </w:trPr>
        <w:tc>
          <w:tcPr>
            <w:tcW w:w="387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  <w:shd w:fill="f1f1f1"/>
            </w:pPr>
          </w:p>
          <w:p>
            <w:pPr>
              <w:pStyle w:val="Table Paragraph"/>
              <w:jc w:val="center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Noah</w:t>
            </w:r>
          </w:p>
          <w:p>
            <w:pPr>
              <w:pStyle w:val="Table Paragraph"/>
              <w:shd w:fill="f1f1f1"/>
            </w:pPr>
          </w:p>
          <w:p>
            <w:pPr>
              <w:pStyle w:val="Table Paragraph"/>
              <w:spacing w:before="12"/>
              <w:shd w:fill="f1f1f1"/>
            </w:pPr>
          </w:p>
          <w:p>
            <w:pPr>
              <w:pStyle w:val="Table Paragraph"/>
              <w:ind w:left="103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Present from start to end of meeting?</w:t>
            </w:r>
          </w:p>
          <w:p>
            <w:pPr>
              <w:pStyle w:val="Table Paragraph"/>
              <w:ind w:left="823"/>
              <w:tabs>
                <w:tab w:val="left" w:pos="1543"/>
              </w:tabs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YES</w:t>
            </w:r>
          </w:p>
          <w:p>
            <w:pPr>
              <w:pStyle w:val="Table Paragraph"/>
              <w:ind w:left="103"/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Is Scrum Master?</w:t>
            </w:r>
          </w:p>
          <w:p>
            <w:pPr>
              <w:pStyle w:val="Table Paragraph"/>
              <w:ind w:left="823"/>
              <w:tabs>
                <w:tab w:val="left" w:pos="1543"/>
              </w:tabs>
              <w:shd w:fill="f1f1f1"/>
            </w:pPr>
            <w:r>
              <w:rPr>
                <w:rFonts w:ascii="Calibri" w:cs="Calibri" w:hAnsi="Calibri"/>
                <w:b/>
                <w:shd w:fill="f1f1f1"/>
              </w:rPr>
              <w:t xml:space="preserve">	</w:t>
            </w:r>
            <w:r>
              <w:rPr>
                <w:rFonts w:ascii="Calibri" w:cs="Calibri" w:hAnsi="Calibri"/>
                <w:b/>
                <w:shd w:fill="f1f1f1"/>
              </w:rPr>
              <w:t xml:space="preserve">YES</w:t>
            </w:r>
          </w:p>
        </w:tc>
        <w:tc>
          <w:tcPr>
            <w:tcW w:w="330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shd w:fill="f1f1f1"/>
              </w:rPr>
              <w:t xml:space="preserve">Error handling for </w:t>
            </w:r>
            <w:r>
              <w:rPr>
                <w:shd w:fill="f1f1f1"/>
              </w:rPr>
              <w:t xml:space="preserve">create task and for the edit task f</w:t>
            </w:r>
            <w:r>
              <w:rPr>
                <w:shd w:fill="f1f1f1"/>
              </w:rPr>
              <w:t xml:space="preserve">orm</w:t>
            </w:r>
          </w:p>
        </w:tc>
        <w:tc>
          <w:tcPr>
            <w:tcW w:w="366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shd w:fill="f1f1f1"/>
              </w:rPr>
              <w:t xml:space="preserve">Create Tests for the form</w:t>
            </w:r>
            <w:r>
              <w:rPr>
                <w:shd w:fill="f1f1f1"/>
              </w:rPr>
              <w:t xml:space="preserve">s without tests</w:t>
            </w:r>
          </w:p>
        </w:tc>
        <w:tc>
          <w:tcPr>
            <w:tcW w:w="3660" w:type="dxa"/>
            <w:shd w:fill="f1f1f1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shd w:fill="f1f1f1"/>
            </w:pPr>
            <w:r>
              <w:rPr>
                <w:shd w:fill="f1f1f1"/>
              </w:rPr>
              <w:t xml:space="preserve">nothing</w:t>
            </w:r>
          </w:p>
        </w:tc>
      </w:tr>
      <w:tr>
        <w:trPr>
          <w:trHeight w:val="2159" w:hRule="exact"/>
        </w:trPr>
        <w:tc>
          <w:tcPr>
            <w:tcW w:w="387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>
              <w:pStyle w:val="Table Paragraph"/>
            </w:pPr>
          </w:p>
          <w:p>
            <w:pPr>
              <w:pStyle w:val="Table Paragraph"/>
              <w:jc w:val="center"/>
            </w:pPr>
            <w:r>
              <w:rPr>
                <w:rFonts w:ascii="Calibri" w:cs="Calibri" w:hAnsi="Calibri"/>
                <w:b/>
              </w:rPr>
              <w:t xml:space="preserve">Megan</w:t>
            </w:r>
          </w:p>
          <w:p>
            <w:pPr>
              <w:pStyle w:val="Table Paragraph"/>
            </w:pPr>
          </w:p>
          <w:p>
            <w:pPr>
              <w:pStyle w:val="Table Paragraph"/>
              <w:spacing w:before="11"/>
            </w:pPr>
          </w:p>
          <w:p>
            <w:pPr>
              <w:pStyle w:val="Table Paragraph"/>
              <w:ind w:left="103"/>
            </w:pPr>
            <w:r>
              <w:rPr>
                <w:rFonts w:ascii="Calibri" w:cs="Calibri" w:hAnsi="Calibri"/>
                <w:b/>
              </w:rPr>
              <w:t xml:space="preserve">Present from start to end of meeting?</w:t>
            </w:r>
          </w:p>
          <w:p>
            <w:pPr>
              <w:pStyle w:val="Table Paragraph"/>
              <w:ind w:left="823"/>
              <w:tabs>
                <w:tab w:val="left" w:pos="1543"/>
              </w:tabs>
            </w:pPr>
            <w:r>
              <w:rPr>
                <w:rFonts w:ascii="Calibri" w:cs="Calibri" w:hAnsi="Calibri"/>
                <w:b/>
              </w:rPr>
              <w:t xml:space="preserve">	YES</w:t>
            </w:r>
          </w:p>
          <w:p>
            <w:pPr>
              <w:pStyle w:val="Table Paragraph"/>
              <w:ind w:left="103"/>
            </w:pPr>
            <w:r>
              <w:rPr>
                <w:rFonts w:ascii="Calibri" w:cs="Calibri" w:hAnsi="Calibri"/>
                <w:b/>
              </w:rPr>
              <w:t xml:space="preserve">Is Scrum Master?</w:t>
            </w:r>
          </w:p>
          <w:p>
            <w:pPr>
              <w:pStyle w:val="Table Paragraph"/>
              <w:ind w:left="823"/>
              <w:tabs>
                <w:tab w:val="left" w:pos="1543"/>
              </w:tabs>
            </w:pPr>
            <w:r>
              <w:rPr>
                <w:rFonts w:ascii="Calibri" w:cs="Calibri" w:hAnsi="Calibri"/>
                <w:b/>
              </w:rPr>
              <w:t xml:space="preserve">	</w:t>
            </w:r>
            <w:r>
              <w:rPr>
                <w:rFonts w:ascii="Calibri" w:cs="Calibri" w:hAnsi="Calibri"/>
                <w:b/>
              </w:rPr>
              <w:t xml:space="preserve">NO</w:t>
            </w:r>
          </w:p>
        </w:tc>
        <w:tc>
          <w:tcPr>
            <w:tcW w:w="330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</w:p>
        </w:tc>
        <w:tc>
          <w:tcPr>
            <w:tcW w:w="3660" w:type="dxa"/>
            <w:tcBorders>
              <w:left w:val="single" w:color="bebebe" w:sz="4"/>
              <w:right w:val="single" w:color="bebebe" w:sz="4"/>
              <w:top w:val="single" w:color="bebebe" w:sz="4"/>
              <w:bottom w:val="single" w:color="bebebe" w:sz="4"/>
            </w:tcBorders>
          </w:tcPr>
          <w:p>
            <w:pPr/>
          </w:p>
        </w:tc>
      </w:tr>
    </w:tbl>
    <w:p>
      <w:pPr/>
    </w:p>
    <w:sectPr>
      <w:type w:val="continuous"/>
      <w:pgSz w:w="15840" w:h="12240" w:orient="landscape"/>
      <w:pgMar w:top="260" w:left="700" w:right="420" w:bottom="28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>
      <w:spacing w:before="9"/>
    </w:pPr>
    <w:rPr>
      <w:b/>
      <w:sz w:val="32"/>
      <w:rFonts w:ascii="Calibri" w:cs="Calibri" w:hAnsi="Calibri"/>
    </w:rPr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/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able Paragraph">
    <w:name w:val="Table Paragraph"/>
    <w:basedOn w:val="_Normal"/>
    <w:pPr/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