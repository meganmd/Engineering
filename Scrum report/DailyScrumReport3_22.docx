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406308">
        <w:rPr>
          <w:spacing w:val="-1"/>
        </w:rPr>
        <w:t xml:space="preserve"> 03/22</w:t>
      </w:r>
      <w:r w:rsidR="008C286F">
        <w:rPr>
          <w:spacing w:val="-1"/>
        </w:rPr>
        <w:t>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 w:rsidR="00E61ABC">
        <w:t xml:space="preserve"> </w:t>
      </w:r>
      <w:r w:rsidR="00670C2B">
        <w:t>11:50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E2142E">
        <w:t xml:space="preserve"> </w:t>
      </w:r>
      <w:r w:rsidR="003F6F93">
        <w:t>12:04</w:t>
      </w:r>
      <w:bookmarkStart w:id="0" w:name="_GoBack"/>
      <w:bookmarkEnd w:id="0"/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61ABC" w:rsidP="00C9231A">
            <w:pPr>
              <w:jc w:val="center"/>
            </w:pPr>
            <w:r>
              <w:t>Figured out how to properly test components using enzyme. Wrote test for login and register form.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61ABC" w:rsidP="00C9231A">
            <w:pPr>
              <w:jc w:val="center"/>
            </w:pPr>
            <w:r>
              <w:t>Making test for create project form and add user to project form.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61ABC" w:rsidP="00C9231A">
            <w:pPr>
              <w:jc w:val="center"/>
            </w:pPr>
            <w:r>
              <w:t>nothing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E61ABC" w:rsidP="00C9231A">
            <w:pPr>
              <w:jc w:val="center"/>
            </w:pPr>
            <w:r>
              <w:t>Finished PBI Backlog form and displayed test user stories on the backboard.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E61ABC" w:rsidP="00C9231A">
            <w:pPr>
              <w:jc w:val="center"/>
            </w:pPr>
            <w:r>
              <w:t>Possible drag and drop functionality</w:t>
            </w:r>
            <w:r w:rsidR="007A2C05">
              <w:t xml:space="preserve"> (moving PBI’s)</w:t>
            </w:r>
            <w:r w:rsidR="007E751B">
              <w:t>, and error handling for inviting a user to project.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E61ABC" w:rsidP="00C9231A">
            <w:pPr>
              <w:jc w:val="center"/>
            </w:pPr>
            <w:r>
              <w:t>Need call to database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E61ABC" w:rsidP="00C9231A">
            <w:pPr>
              <w:jc w:val="center"/>
            </w:pPr>
            <w:r>
              <w:t>Working on clickable table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093AED" w:rsidP="00C9231A">
            <w:pPr>
              <w:jc w:val="center"/>
            </w:pPr>
            <w:r>
              <w:t>Have projects displaying on table.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093AED" w:rsidP="00C9231A">
            <w:pPr>
              <w:jc w:val="center"/>
            </w:pPr>
            <w:r>
              <w:t>Bugs with clickable table, and having a client function to look up projects</w:t>
            </w:r>
          </w:p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940B4D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940B4D">
              <w:rPr>
                <w:rFonts w:ascii="Calibri"/>
                <w:b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940B4D">
              <w:rPr>
                <w:rFonts w:ascii="Calibri"/>
                <w:b/>
              </w:rPr>
              <w:t>YES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670C2B" w:rsidP="00C9231A">
            <w:r>
              <w:t>Working on running the database server while the tests are running.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670C2B" w:rsidP="00C9231A">
            <w:pPr>
              <w:jc w:val="center"/>
            </w:pPr>
            <w:r>
              <w:t>Fix the current problem and running the test suite on the back end</w:t>
            </w:r>
            <w:r w:rsidR="00E61ABC">
              <w:t>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670C2B" w:rsidP="00C9231A">
            <w:pPr>
              <w:jc w:val="center"/>
            </w:pPr>
            <w:r>
              <w:t>nothing</w:t>
            </w:r>
          </w:p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5"/>
    <w:rsid w:val="00093AED"/>
    <w:rsid w:val="002D7E98"/>
    <w:rsid w:val="0034164C"/>
    <w:rsid w:val="003F6F93"/>
    <w:rsid w:val="00406308"/>
    <w:rsid w:val="005100C0"/>
    <w:rsid w:val="00670C2B"/>
    <w:rsid w:val="006F6AF0"/>
    <w:rsid w:val="007129C7"/>
    <w:rsid w:val="00715386"/>
    <w:rsid w:val="0074279D"/>
    <w:rsid w:val="007A2C05"/>
    <w:rsid w:val="007E751B"/>
    <w:rsid w:val="008769B8"/>
    <w:rsid w:val="008C286F"/>
    <w:rsid w:val="00940B4D"/>
    <w:rsid w:val="00A11E03"/>
    <w:rsid w:val="00AD745E"/>
    <w:rsid w:val="00AE6243"/>
    <w:rsid w:val="00B27D50"/>
    <w:rsid w:val="00B47075"/>
    <w:rsid w:val="00C9231A"/>
    <w:rsid w:val="00D30BC1"/>
    <w:rsid w:val="00E2142E"/>
    <w:rsid w:val="00E61ABC"/>
    <w:rsid w:val="00F103DF"/>
    <w:rsid w:val="00FA420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B9F7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50FF8A28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Tyler Weiss</cp:lastModifiedBy>
  <cp:revision>8</cp:revision>
  <dcterms:created xsi:type="dcterms:W3CDTF">2017-03-22T16:49:00Z</dcterms:created>
  <dcterms:modified xsi:type="dcterms:W3CDTF">2017-03-22T17:04:00Z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