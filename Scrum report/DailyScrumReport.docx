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75" w:rsidRDefault="007129C7">
      <w:pPr>
        <w:pStyle w:val="BodyText"/>
        <w:tabs>
          <w:tab w:val="left" w:pos="5760"/>
        </w:tabs>
        <w:ind w:right="276"/>
        <w:jc w:val="center"/>
        <w:rPr>
          <w:b w:val="0"/>
          <w:bCs w:val="0"/>
        </w:rPr>
      </w:pPr>
      <w:r>
        <w:rPr>
          <w:spacing w:val="-1"/>
        </w:rPr>
        <w:t>Team:</w:t>
      </w:r>
      <w:r w:rsidR="008C286F">
        <w:rPr>
          <w:spacing w:val="-1"/>
        </w:rPr>
        <w:t xml:space="preserve"> Scrumptious</w:t>
      </w:r>
      <w:r>
        <w:rPr>
          <w:spacing w:val="-1"/>
        </w:rPr>
        <w:tab/>
        <w:t>Date:</w:t>
      </w:r>
      <w:r w:rsidR="008C286F">
        <w:rPr>
          <w:spacing w:val="-1"/>
        </w:rPr>
        <w:t xml:space="preserve"> 03/16/17</w:t>
      </w:r>
    </w:p>
    <w:p w:rsidR="00B47075" w:rsidRDefault="007129C7">
      <w:pPr>
        <w:pStyle w:val="BodyText"/>
        <w:tabs>
          <w:tab w:val="left" w:pos="5760"/>
        </w:tabs>
        <w:spacing w:before="191"/>
        <w:ind w:right="276"/>
        <w:jc w:val="center"/>
        <w:rPr>
          <w:b w:val="0"/>
          <w:bCs w:val="0"/>
        </w:rPr>
      </w:pPr>
      <w:r>
        <w:t>Start</w:t>
      </w:r>
      <w:r>
        <w:rPr>
          <w:spacing w:val="-5"/>
        </w:rPr>
        <w:t xml:space="preserve"> </w:t>
      </w:r>
      <w:r>
        <w:t>time:</w:t>
      </w:r>
      <w:r w:rsidR="008C286F">
        <w:t xml:space="preserve"> 11:20 </w:t>
      </w:r>
      <w:r>
        <w:tab/>
        <w:t>End</w:t>
      </w:r>
      <w:r>
        <w:rPr>
          <w:spacing w:val="-1"/>
        </w:rPr>
        <w:t xml:space="preserve"> </w:t>
      </w:r>
      <w:r>
        <w:t>time:</w:t>
      </w:r>
      <w:r w:rsidR="008C286F">
        <w:t xml:space="preserve"> 11:50</w:t>
      </w:r>
    </w:p>
    <w:p w:rsidR="00B47075" w:rsidRDefault="00B47075">
      <w:pPr>
        <w:spacing w:before="8"/>
        <w:rPr>
          <w:rFonts w:ascii="Calibri" w:eastAsia="Calibri" w:hAnsi="Calibri" w:cs="Calibri"/>
          <w:b/>
          <w:bCs/>
          <w:sz w:val="15"/>
          <w:szCs w:val="15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0"/>
        <w:gridCol w:w="3300"/>
        <w:gridCol w:w="3660"/>
        <w:gridCol w:w="3660"/>
      </w:tblGrid>
      <w:tr w:rsidR="00B47075">
        <w:trPr>
          <w:trHeight w:hRule="exact" w:val="548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spacing w:before="133"/>
              <w:ind w:left="78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Member Name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(indicate)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ind w:left="824" w:right="115" w:hanging="71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Summary of what was</w:t>
            </w:r>
            <w:r>
              <w:rPr>
                <w:rFonts w:ascii="Calibri"/>
                <w:b/>
                <w:spacing w:val="-17"/>
              </w:rPr>
              <w:t xml:space="preserve"> </w:t>
            </w:r>
            <w:r>
              <w:rPr>
                <w:rFonts w:ascii="Calibri"/>
                <w:b/>
              </w:rPr>
              <w:t>completed since last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meeting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ind w:left="571" w:right="257" w:hanging="31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Summary of what is planned to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be completed by next</w:t>
            </w:r>
            <w:r>
              <w:rPr>
                <w:rFonts w:ascii="Calibri"/>
                <w:b/>
                <w:spacing w:val="-14"/>
              </w:rPr>
              <w:t xml:space="preserve"> </w:t>
            </w:r>
            <w:r>
              <w:rPr>
                <w:rFonts w:ascii="Calibri"/>
                <w:b/>
              </w:rPr>
              <w:t>meeting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ind w:left="1585" w:right="216" w:hanging="137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Summary of what is getting in</w:t>
            </w:r>
            <w:r>
              <w:rPr>
                <w:rFonts w:ascii="Calibri"/>
                <w:b/>
                <w:spacing w:val="-15"/>
              </w:rPr>
              <w:t xml:space="preserve"> </w:t>
            </w:r>
            <w:r>
              <w:rPr>
                <w:rFonts w:ascii="Calibri"/>
                <w:b/>
              </w:rPr>
              <w:t>their way?</w:t>
            </w:r>
          </w:p>
        </w:tc>
      </w:tr>
      <w:tr w:rsidR="00B47075">
        <w:trPr>
          <w:trHeight w:hRule="exact" w:val="2427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8C286F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Adam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5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  <w:proofErr w:type="gramEnd"/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YES</w:t>
            </w:r>
            <w:r>
              <w:rPr>
                <w:rFonts w:ascii="Calibri"/>
                <w:b/>
                <w:spacing w:val="-1"/>
              </w:rPr>
              <w:tab/>
            </w: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>
              <w:rPr>
                <w:rFonts w:ascii="Calibri"/>
                <w:b/>
              </w:rPr>
              <w:t>NO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6F6AF0" w:rsidP="006F6AF0">
            <w:r>
              <w:t xml:space="preserve">Changed </w:t>
            </w:r>
            <w:proofErr w:type="spellStart"/>
            <w:r>
              <w:t>LoginForm</w:t>
            </w:r>
            <w:proofErr w:type="spellEnd"/>
            <w:r>
              <w:t xml:space="preserve"> to now include first name and last name when registering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6F6AF0">
            <w:r>
              <w:t>Make the tests for the register and login function (start on it)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6F6AF0">
            <w:r>
              <w:t>Trouble with test code, will have to talk with Noah about tests.</w:t>
            </w:r>
          </w:p>
        </w:tc>
      </w:tr>
      <w:tr w:rsidR="00B47075">
        <w:trPr>
          <w:trHeight w:hRule="exact" w:val="2427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8C286F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Tyler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6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  <w:proofErr w:type="gramEnd"/>
          </w:p>
          <w:p w:rsidR="00B47075" w:rsidRDefault="00AE6243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YES</w:t>
            </w:r>
          </w:p>
          <w:p w:rsidR="00B47075" w:rsidRDefault="007129C7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spacing w:line="268" w:lineRule="exact"/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YES</w:t>
            </w:r>
            <w:r>
              <w:rPr>
                <w:rFonts w:ascii="Calibri"/>
                <w:b/>
                <w:spacing w:val="-1"/>
              </w:rPr>
              <w:tab/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D30BC1">
            <w:r>
              <w:t>Create Project Form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D30BC1">
            <w:r>
              <w:t xml:space="preserve">Complete the error handling and start next form. 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D30BC1">
            <w:r>
              <w:t xml:space="preserve">Type error </w:t>
            </w:r>
            <w:proofErr w:type="spellStart"/>
            <w:r>
              <w:t>this.setState</w:t>
            </w:r>
            <w:proofErr w:type="spellEnd"/>
            <w:r>
              <w:t xml:space="preserve"> issue</w:t>
            </w:r>
            <w:r w:rsidR="007129C7">
              <w:t xml:space="preserve"> in the App.js form not bringing user back to the login page</w:t>
            </w:r>
          </w:p>
        </w:tc>
      </w:tr>
      <w:tr w:rsidR="00B47075">
        <w:trPr>
          <w:trHeight w:hRule="exact" w:val="2427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8C286F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Noah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2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  <w:p w:rsidR="00B47075" w:rsidRDefault="007129C7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6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  <w:proofErr w:type="gramEnd"/>
          </w:p>
          <w:p w:rsidR="00B47075" w:rsidRDefault="007129C7">
            <w:pPr>
              <w:pStyle w:val="TableParagraph"/>
              <w:tabs>
                <w:tab w:val="left" w:pos="1543"/>
              </w:tabs>
              <w:spacing w:line="268" w:lineRule="exact"/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YES</w:t>
            </w:r>
            <w:r>
              <w:rPr>
                <w:rFonts w:ascii="Calibri"/>
                <w:b/>
                <w:spacing w:val="-1"/>
              </w:rPr>
              <w:tab/>
            </w: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>
              <w:rPr>
                <w:rFonts w:ascii="Calibri"/>
                <w:b/>
              </w:rPr>
              <w:t>NO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F103DF">
            <w:r>
              <w:t>Recovered from broken leg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F103DF">
            <w:r>
              <w:t>Front end display for a specific users projects.</w:t>
            </w:r>
            <w:bookmarkStart w:id="0" w:name="_GoBack"/>
            <w:bookmarkEnd w:id="0"/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F103DF">
            <w:r>
              <w:t>N/A</w:t>
            </w:r>
          </w:p>
        </w:tc>
      </w:tr>
      <w:tr w:rsidR="00B47075">
        <w:trPr>
          <w:trHeight w:hRule="exact" w:val="2159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8C286F" w:rsidRDefault="008C286F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Megan ( at job interview)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6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  <w:proofErr w:type="gramEnd"/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>
              <w:rPr>
                <w:rFonts w:ascii="Calibri"/>
                <w:b/>
              </w:rPr>
              <w:t>NO</w:t>
            </w: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>
              <w:rPr>
                <w:rFonts w:ascii="Calibri"/>
                <w:b/>
              </w:rPr>
              <w:t>NO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F103DF">
            <w:r>
              <w:t>N/A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F103DF">
            <w:r>
              <w:t>N/A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F103DF">
            <w:r>
              <w:t>N/A</w:t>
            </w:r>
          </w:p>
        </w:tc>
      </w:tr>
    </w:tbl>
    <w:p w:rsidR="007129C7" w:rsidRDefault="007129C7"/>
    <w:sectPr w:rsidR="007129C7">
      <w:type w:val="continuous"/>
      <w:pgSz w:w="15840" w:h="12240" w:orient="landscape"/>
      <w:pgMar w:top="260" w:right="4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47075"/>
    <w:rsid w:val="006F6AF0"/>
    <w:rsid w:val="007129C7"/>
    <w:rsid w:val="008C286F"/>
    <w:rsid w:val="00AE6243"/>
    <w:rsid w:val="00B47075"/>
    <w:rsid w:val="00D30BC1"/>
    <w:rsid w:val="00F1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2942"/>
  <w15:docId w15:val="{9442A496-1303-4097-8A37-DE4D9E94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rFonts w:ascii="Calibri" w:eastAsia="Calibri" w:hAnsi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81CDCBF8</Template>
  <TotalTime>19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Rahal, Imad</dc:creator>
  <cp:lastModifiedBy>Tyler Weiss</cp:lastModifiedBy>
  <cp:revision>6</cp:revision>
  <dcterms:created xsi:type="dcterms:W3CDTF">2017-03-16T11:27:00Z</dcterms:created>
  <dcterms:modified xsi:type="dcterms:W3CDTF">2017-03-16T16:46:00Z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2017-03-16T00:00:00Z</vt:filetime>
  </property>
</Properties>
</file>