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5" w:rsidRDefault="007129C7">
      <w:pPr>
        <w:pStyle w:val="BodyText"/>
        <w:tabs>
          <w:tab w:val="left" w:pos="5760"/>
        </w:tabs>
        <w:ind w:right="276"/>
        <w:jc w:val="center"/>
        <w:rPr>
          <w:b w:val="0"/>
          <w:bCs w:val="0"/>
        </w:rPr>
      </w:pPr>
      <w:r>
        <w:rPr>
          <w:spacing w:val="-1"/>
        </w:rPr>
        <w:t>Team:</w:t>
      </w:r>
      <w:r w:rsidR="008C286F">
        <w:rPr>
          <w:spacing w:val="-1"/>
        </w:rPr>
        <w:t xml:space="preserve"> Scrumptious</w:t>
      </w:r>
      <w:r>
        <w:rPr>
          <w:spacing w:val="-1"/>
        </w:rPr>
        <w:tab/>
        <w:t>Date:</w:t>
      </w:r>
      <w:r w:rsidR="00537E39">
        <w:rPr>
          <w:spacing w:val="-1"/>
        </w:rPr>
        <w:t xml:space="preserve"> 03/29</w:t>
      </w:r>
      <w:r w:rsidR="008C286F">
        <w:rPr>
          <w:spacing w:val="-1"/>
        </w:rPr>
        <w:t>/17</w:t>
      </w:r>
    </w:p>
    <w:p w:rsidR="00B47075" w:rsidRDefault="007129C7">
      <w:pPr>
        <w:pStyle w:val="BodyText"/>
        <w:tabs>
          <w:tab w:val="left" w:pos="5760"/>
        </w:tabs>
        <w:spacing w:before="191"/>
        <w:ind w:right="276"/>
        <w:jc w:val="center"/>
        <w:rPr>
          <w:b w:val="0"/>
          <w:bCs w:val="0"/>
        </w:rPr>
      </w:pPr>
      <w:r>
        <w:t>Start</w:t>
      </w:r>
      <w:r>
        <w:rPr>
          <w:spacing w:val="-5"/>
        </w:rPr>
        <w:t xml:space="preserve"> </w:t>
      </w:r>
      <w:r>
        <w:t>time:</w:t>
      </w:r>
      <w:r w:rsidR="00537E39">
        <w:t xml:space="preserve"> 1:15</w:t>
      </w:r>
      <w:r>
        <w:tab/>
        <w:t>End</w:t>
      </w:r>
      <w:r>
        <w:rPr>
          <w:spacing w:val="-1"/>
        </w:rPr>
        <w:t xml:space="preserve"> </w:t>
      </w:r>
      <w:r>
        <w:t>time:</w:t>
      </w:r>
      <w:r w:rsidR="00E2142E">
        <w:t xml:space="preserve"> </w:t>
      </w:r>
      <w:r w:rsidR="00537E39">
        <w:t>1:30</w:t>
      </w:r>
    </w:p>
    <w:p w:rsidR="00B47075" w:rsidRDefault="00B47075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300"/>
        <w:gridCol w:w="3660"/>
        <w:gridCol w:w="3660"/>
      </w:tblGrid>
      <w:tr w:rsidR="00B47075">
        <w:trPr>
          <w:trHeight w:hRule="exact" w:val="548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spacing w:before="133"/>
              <w:ind w:left="78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Member Name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(indicate)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824" w:right="115" w:hanging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was</w:t>
            </w:r>
            <w:r>
              <w:rPr>
                <w:rFonts w:ascii="Calibri"/>
                <w:b/>
                <w:spacing w:val="-17"/>
              </w:rPr>
              <w:t xml:space="preserve"> </w:t>
            </w:r>
            <w:r>
              <w:rPr>
                <w:rFonts w:ascii="Calibri"/>
                <w:b/>
              </w:rPr>
              <w:t>completed since last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571" w:right="257" w:hanging="3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planned to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be completed by next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1585" w:right="216" w:hanging="137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getting in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their way?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Adam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C422B5" w:rsidP="006F6AF0">
            <w:r>
              <w:t>Found a better way to mock client functions for testing them. The tests passed!</w:t>
            </w:r>
            <w:r w:rsidR="00ED67EC">
              <w:t xml:space="preserve"> 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D67EC">
            <w:r>
              <w:t>Assisting Noah with the project table form and tests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D67EC">
            <w:r>
              <w:t>nothing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Tyler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AE6243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537E39" w:rsidP="00FA4200">
            <w:r>
              <w:t>Completed the drop zones coloring and almost completed the inserting methods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537E39">
            <w:r>
              <w:t>Complete and finalize methods to move cards around the board, and then create the view PBI form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537E39">
            <w:r>
              <w:t>Nothing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Noah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537E39">
              <w:rPr>
                <w:rFonts w:ascii="Calibri"/>
                <w:b/>
              </w:rPr>
              <w:t>YES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D67EC">
            <w:r>
              <w:t>Nothing completed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C3074E">
            <w:r>
              <w:t>Meeting with A</w:t>
            </w:r>
            <w:bookmarkStart w:id="0" w:name="_GoBack"/>
            <w:bookmarkEnd w:id="0"/>
            <w:r w:rsidR="00ED67EC">
              <w:t>dam to complete project table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C3074E">
            <w:r>
              <w:t>nothing</w:t>
            </w:r>
          </w:p>
        </w:tc>
      </w:tr>
      <w:tr w:rsidR="00B47075">
        <w:trPr>
          <w:trHeight w:hRule="exact" w:val="2159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8C286F" w:rsidRDefault="00940B4D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Megan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940B4D">
              <w:rPr>
                <w:rFonts w:ascii="Calibri"/>
                <w:b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537E39"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C3074E">
            <w:r>
              <w:t>Using mocha to test the back end.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C3074E">
            <w:r>
              <w:t>Completing the database tests and pick up miscellaneous tasks.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C3074E">
            <w:r>
              <w:t>Asynchronous testing is making it hard to test for items in the database</w:t>
            </w:r>
          </w:p>
        </w:tc>
      </w:tr>
    </w:tbl>
    <w:p w:rsidR="007129C7" w:rsidRDefault="007129C7"/>
    <w:sectPr w:rsidR="007129C7">
      <w:type w:val="continuous"/>
      <w:pgSz w:w="15840" w:h="12240" w:orient="landscape"/>
      <w:pgMar w:top="26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5"/>
    <w:rsid w:val="002D7E98"/>
    <w:rsid w:val="0034164C"/>
    <w:rsid w:val="00406308"/>
    <w:rsid w:val="005100C0"/>
    <w:rsid w:val="00537E39"/>
    <w:rsid w:val="006F6AF0"/>
    <w:rsid w:val="007129C7"/>
    <w:rsid w:val="0074279D"/>
    <w:rsid w:val="008769B8"/>
    <w:rsid w:val="008C286F"/>
    <w:rsid w:val="00940B4D"/>
    <w:rsid w:val="00A11E03"/>
    <w:rsid w:val="00AD745E"/>
    <w:rsid w:val="00AE0440"/>
    <w:rsid w:val="00AE6243"/>
    <w:rsid w:val="00B27D50"/>
    <w:rsid w:val="00B47075"/>
    <w:rsid w:val="00C3074E"/>
    <w:rsid w:val="00C422B5"/>
    <w:rsid w:val="00D30BC1"/>
    <w:rsid w:val="00E2142E"/>
    <w:rsid w:val="00ED67EC"/>
    <w:rsid w:val="00F103DF"/>
    <w:rsid w:val="00FA420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99D8"/>
  <w15:docId w15:val="{9442A496-1303-4097-8A37-DE4D9E9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73C75639</Template>
  <TotalTime>22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Rahal, Imad</dc:creator>
  <cp:lastModifiedBy>Tyler Weiss</cp:lastModifiedBy>
  <cp:revision>4</cp:revision>
  <dcterms:created xsi:type="dcterms:W3CDTF">2017-03-29T18:07:00Z</dcterms:created>
  <dcterms:modified xsi:type="dcterms:W3CDTF">2017-03-29T18:29:00Z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2017-03-16T00:00:00Z</vt:filetime>
  </property>
</Properties>
</file>